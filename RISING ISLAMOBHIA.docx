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18A77" w14:textId="77777777" w:rsidR="00685117" w:rsidRDefault="00E47672" w:rsidP="00E47672">
      <w:pPr>
        <w:spacing w:before="0" w:after="240"/>
      </w:pPr>
      <w:r>
        <w:rPr>
          <w:noProof/>
        </w:rPr>
        <mc:AlternateContent>
          <mc:Choice Requires="wps">
            <w:drawing>
              <wp:anchor distT="0" distB="0" distL="114300" distR="114300" simplePos="0" relativeHeight="251662336" behindDoc="0" locked="1" layoutInCell="1" allowOverlap="1" wp14:anchorId="050211A8" wp14:editId="3B6C1C7E">
                <wp:simplePos x="0" y="0"/>
                <wp:positionH relativeFrom="column">
                  <wp:posOffset>915670</wp:posOffset>
                </wp:positionH>
                <wp:positionV relativeFrom="page">
                  <wp:posOffset>9381490</wp:posOffset>
                </wp:positionV>
                <wp:extent cx="6400800" cy="0"/>
                <wp:effectExtent l="0" t="19050" r="19050" b="1905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547922"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r w:rsidR="00685117">
        <w:rPr>
          <w:noProof/>
          <w:color w:val="44546A" w:themeColor="text2"/>
        </w:rPr>
        <mc:AlternateContent>
          <mc:Choice Requires="wpg">
            <w:drawing>
              <wp:anchor distT="0" distB="0" distL="114300" distR="114300" simplePos="0" relativeHeight="251660288" behindDoc="1" locked="1" layoutInCell="1" allowOverlap="1" wp14:anchorId="3D8DEC09" wp14:editId="08A4DC15">
                <wp:simplePos x="0" y="0"/>
                <wp:positionH relativeFrom="column">
                  <wp:posOffset>-146050</wp:posOffset>
                </wp:positionH>
                <wp:positionV relativeFrom="paragraph">
                  <wp:posOffset>-457200</wp:posOffset>
                </wp:positionV>
                <wp:extent cx="7461504" cy="1005840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504" cy="10058400"/>
                          <a:chOff x="0" y="0"/>
                          <a:chExt cx="7464425" cy="10059670"/>
                        </a:xfrm>
                      </wpg:grpSpPr>
                      <pic:pic xmlns:pic="http://schemas.openxmlformats.org/drawingml/2006/picture">
                        <pic:nvPicPr>
                          <pic:cNvPr id="1223273499" name="Picture 3"/>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977640"/>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489721" id="Group 2" o:spid="_x0000_s1026" alt="Grouped object with shape and image" style="position:absolute;margin-left:-11.5pt;margin-top:-36pt;width:587.5pt;height:11in;z-index:-251656192;mso-width-relative:margin;mso-height-relative:margin" coordsize="74644,1005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9776;width:69310;height:6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3"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tbl>
      <w:tblPr>
        <w:tblW w:w="0" w:type="auto"/>
        <w:tblLayout w:type="fixed"/>
        <w:tblLook w:val="0600" w:firstRow="0" w:lastRow="0" w:firstColumn="0" w:lastColumn="0" w:noHBand="1" w:noVBand="1"/>
      </w:tblPr>
      <w:tblGrid>
        <w:gridCol w:w="10800"/>
      </w:tblGrid>
      <w:tr w:rsidR="00E47672" w14:paraId="2A390A9E" w14:textId="77777777" w:rsidTr="00E47672">
        <w:trPr>
          <w:trHeight w:val="726"/>
        </w:trPr>
        <w:tc>
          <w:tcPr>
            <w:tcW w:w="10800" w:type="dxa"/>
          </w:tcPr>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id w:val="720020519"/>
              <w:placeholder>
                <w:docPart w:val="0DDF0ADCCD634252865BB1E08B996F9C"/>
              </w:placeholder>
              <w15:appearance w15:val="hidden"/>
            </w:sdtPr>
            <w:sdtEndPr>
              <w:rPr>
                <w:rStyle w:val="TitleChar"/>
                <w:b w:val="0"/>
                <w:caps w:val="0"/>
              </w:rPr>
            </w:sdtEndPr>
            <w:sdtContent>
              <w:p w14:paraId="660F49A5" w14:textId="77777777" w:rsidR="00447AD5" w:rsidRDefault="00447AD5" w:rsidP="00E47672">
                <w:pPr>
                  <w:pStyle w:val="Title"/>
                </w:pPr>
                <w:r>
                  <w:t>RISING ISLAMOBHIA</w:t>
                </w:r>
              </w:p>
              <w:p w14:paraId="0E09D4E5" w14:textId="528CD86E" w:rsidR="00E47672" w:rsidRPr="00E47672" w:rsidRDefault="00447AD5" w:rsidP="00E47672">
                <w:pPr>
                  <w:pStyle w:val="Title"/>
                </w:pPr>
                <w:r>
                  <w:t>IN THE WEST</w:t>
                </w:r>
              </w:p>
            </w:sdtContent>
          </w:sdt>
        </w:tc>
      </w:tr>
      <w:tr w:rsidR="00E47672" w14:paraId="19BE5B4C" w14:textId="77777777" w:rsidTr="00E47672">
        <w:trPr>
          <w:trHeight w:val="726"/>
        </w:trPr>
        <w:tc>
          <w:tcPr>
            <w:tcW w:w="10800" w:type="dxa"/>
          </w:tcPr>
          <w:p w14:paraId="6959166E" w14:textId="29CCA784" w:rsidR="00E47672" w:rsidRPr="00206B7B" w:rsidRDefault="00000000" w:rsidP="00E47672">
            <w:pPr>
              <w:pStyle w:val="Subtitle"/>
            </w:pPr>
            <w:sdt>
              <w:sdtPr>
                <w:id w:val="-1640336837"/>
                <w:placeholder>
                  <w:docPart w:val="A89090BC7E9A431ABC82FAD423C0AB41"/>
                </w:placeholder>
                <w15:appearance w15:val="hidden"/>
              </w:sdtPr>
              <w:sdtEndPr>
                <w:rPr>
                  <w:sz w:val="32"/>
                  <w:szCs w:val="32"/>
                </w:rPr>
              </w:sdtEndPr>
              <w:sdtContent>
                <w:r w:rsidR="00975FB2" w:rsidRPr="00401866">
                  <w:rPr>
                    <w:sz w:val="32"/>
                    <w:szCs w:val="32"/>
                  </w:rPr>
                  <w:t>Unveiling the Growing Prejudice Through Islamic lens</w:t>
                </w:r>
              </w:sdtContent>
            </w:sdt>
          </w:p>
        </w:tc>
      </w:tr>
      <w:tr w:rsidR="00E47672" w14:paraId="2A970EE6" w14:textId="77777777" w:rsidTr="00E47672">
        <w:trPr>
          <w:trHeight w:val="8091"/>
        </w:trPr>
        <w:tc>
          <w:tcPr>
            <w:tcW w:w="10800" w:type="dxa"/>
          </w:tcPr>
          <w:p w14:paraId="36C12436" w14:textId="77777777" w:rsidR="00E47672" w:rsidRPr="00206B7B" w:rsidRDefault="00E47672" w:rsidP="00E47672">
            <w:pPr>
              <w:pStyle w:val="ContactInfo"/>
            </w:pPr>
          </w:p>
        </w:tc>
      </w:tr>
      <w:tr w:rsidR="00FE1397" w14:paraId="676254F5" w14:textId="77777777" w:rsidTr="00E47672">
        <w:trPr>
          <w:trHeight w:val="726"/>
        </w:trPr>
        <w:tc>
          <w:tcPr>
            <w:tcW w:w="10800" w:type="dxa"/>
          </w:tcPr>
          <w:p w14:paraId="00235AE3" w14:textId="5434B4FD" w:rsidR="00FE1397" w:rsidRPr="00E47672" w:rsidRDefault="00000000" w:rsidP="00E47672">
            <w:pPr>
              <w:pStyle w:val="ContactInfo"/>
            </w:pPr>
            <w:sdt>
              <w:sdtPr>
                <w:id w:val="1824773452"/>
                <w:placeholder>
                  <w:docPart w:val="441ABFB386014922BFCE4B513C274F67"/>
                </w:placeholder>
                <w15:appearance w15:val="hidden"/>
              </w:sdtPr>
              <w:sdtContent>
                <w:r w:rsidR="00447AD5">
                  <w:t>SYED ASHAR MOHIUDDIN</w:t>
                </w:r>
              </w:sdtContent>
            </w:sdt>
            <w:r w:rsidR="00E47672">
              <w:t xml:space="preserve"> </w:t>
            </w:r>
            <w:r w:rsidR="00FE1397" w:rsidRPr="00206B7B">
              <w:t xml:space="preserve">| </w:t>
            </w:r>
            <w:sdt>
              <w:sdtPr>
                <w:id w:val="2094198138"/>
                <w:placeholder>
                  <w:docPart w:val="407E8253BC8B40C0BCD0F9C23C047CAE"/>
                </w:placeholder>
                <w15:appearance w15:val="hidden"/>
              </w:sdtPr>
              <w:sdtContent>
                <w:r w:rsidR="00447AD5">
                  <w:t>EL-21132</w:t>
                </w:r>
              </w:sdtContent>
            </w:sdt>
            <w:r w:rsidR="00E47672">
              <w:t xml:space="preserve"> </w:t>
            </w:r>
            <w:r w:rsidR="00FE1397" w:rsidRPr="00206B7B">
              <w:t xml:space="preserve">| </w:t>
            </w:r>
            <w:sdt>
              <w:sdtPr>
                <w:id w:val="-594012797"/>
                <w:placeholder>
                  <w:docPart w:val="80D945A53514442A8E648378E3BE04BB"/>
                </w:placeholder>
                <w15:appearance w15:val="hidden"/>
              </w:sdtPr>
              <w:sdtContent>
                <w:r w:rsidR="00447AD5">
                  <w:t>MAY 30, 2023</w:t>
                </w:r>
              </w:sdtContent>
            </w:sdt>
          </w:p>
        </w:tc>
      </w:tr>
    </w:tbl>
    <w:p w14:paraId="4D1BE519" w14:textId="77777777" w:rsidR="0074501E" w:rsidRDefault="0074501E" w:rsidP="00101A18">
      <w:pPr>
        <w:pStyle w:val="Heading1"/>
        <w:sectPr w:rsidR="0074501E" w:rsidSect="005019BD">
          <w:footerReference w:type="default" r:id="rId14"/>
          <w:pgSz w:w="12240" w:h="15840"/>
          <w:pgMar w:top="720" w:right="720" w:bottom="720" w:left="720" w:header="720" w:footer="720" w:gutter="0"/>
          <w:pgNumType w:start="0"/>
          <w:cols w:space="720"/>
          <w:titlePg/>
          <w:docGrid w:linePitch="360"/>
        </w:sectPr>
      </w:pPr>
    </w:p>
    <w:p w14:paraId="2A108342" w14:textId="1F75AB55" w:rsidR="007021DE" w:rsidRPr="00FE1397" w:rsidRDefault="007021DE" w:rsidP="0024524A">
      <w:pPr>
        <w:pStyle w:val="ListBullet"/>
        <w:numPr>
          <w:ilvl w:val="0"/>
          <w:numId w:val="0"/>
        </w:numPr>
      </w:pPr>
    </w:p>
    <w:bookmarkEnd w:id="0" w:displacedByCustomXml="next"/>
    <w:bookmarkEnd w:id="1" w:displacedByCustomXml="next"/>
    <w:bookmarkEnd w:id="2" w:displacedByCustomXml="next"/>
    <w:bookmarkEnd w:id="3" w:displacedByCustomXml="next"/>
    <w:bookmarkEnd w:id="4" w:displacedByCustomXml="next"/>
    <w:sdt>
      <w:sdtPr>
        <w:id w:val="1807891086"/>
        <w:placeholder>
          <w:docPart w:val="D9501A3CA63C4564BC3E485933E27EC7"/>
        </w:placeholder>
        <w15:appearance w15:val="hidden"/>
      </w:sdtPr>
      <w:sdtContent>
        <w:p w14:paraId="69199A7E" w14:textId="77777777" w:rsidR="00447AD5" w:rsidRDefault="00447AD5" w:rsidP="00447AD5">
          <w:pPr>
            <w:pStyle w:val="Heading1"/>
          </w:pPr>
          <w:r>
            <w:t>INTRODUCTION</w:t>
          </w:r>
        </w:p>
        <w:p w14:paraId="51B80224" w14:textId="1E349A4E" w:rsidR="00332867" w:rsidRDefault="00447AD5" w:rsidP="00447AD5">
          <w:r w:rsidRPr="00447AD5">
            <w:t xml:space="preserve">Islamophobia refers to the prejudice, discrimination, and hostility directed towards Islam and its followers, often fueled by misconceptions and stereotypes. </w:t>
          </w:r>
          <w:r w:rsidR="001171BC" w:rsidRPr="001171BC">
            <w:t>Although Islamophobia is a term that has been used frequently over the years, it still needs to be unpacked carefully. The term is an amalgamation of two words: “Islam” and “Phobos”. The former refers to the religion “Islam”, while the latter is a Greek word meaning fear. It can also be understood as prejudice against Muslims, or depiction of Islam as a religion of radicals.</w:t>
          </w:r>
          <w:r w:rsidR="001171BC" w:rsidRPr="001171BC">
            <w:t xml:space="preserve"> </w:t>
          </w:r>
          <w:r w:rsidRPr="00447AD5">
            <w:t>This report aims to shed light on the rising Islamophobia in the West, specifically from Islamic perspectives. By exploring the historical context, underlying factors, and impact on Muslim communities, we can gain a deeper understanding of this pressing issue.</w:t>
          </w:r>
          <w:r w:rsidR="00332867">
            <w:t>[1]</w:t>
          </w:r>
        </w:p>
        <w:p w14:paraId="08BDEFF0" w14:textId="14D7FD21" w:rsidR="00332867" w:rsidRDefault="00332867" w:rsidP="00332867">
          <w:pPr>
            <w:pStyle w:val="Heading1"/>
          </w:pPr>
          <w:r>
            <w:t>HISTORICAL CONTEXT</w:t>
          </w:r>
        </w:p>
        <w:p w14:paraId="116734B2" w14:textId="7AC1522B" w:rsidR="006156B9" w:rsidRDefault="006156B9" w:rsidP="006156B9">
          <w:r w:rsidRPr="006156B9">
            <w:t>Since the beginning of the twenty-first century (after 9/11), there has been an exponential growth in racism and/or prejudice against Muslims, notably in the western world. The discourse against Islam has been intensified by the current sociopolitical atmosphere, which is characterized by a wave of western nationalism.</w:t>
          </w:r>
          <w:r>
            <w:t xml:space="preserve"> </w:t>
          </w:r>
          <w:r w:rsidRPr="00332867">
            <w:t>To understand the current state of Islamophobia, it is crucial to recognize its historical roots.</w:t>
          </w:r>
          <w:r>
            <w:t xml:space="preserve"> </w:t>
          </w:r>
          <w:r w:rsidRPr="006156B9">
            <w:t>Islamophobia can be traced back to the medieval period and the era of European colonization. During the Crusades, Western societies fostered a sense of hostility towards Muslims, perpetuating negative stereotypes and misconceptions. These prejudices persisted during the era of colonization, as European powers sought to dominate regions with predominantly Muslim populations. Colonialism had a profound impact on the perception of Islam in the West. Orientalist scholars constructed a distorted image of Islam as a regressive and backward religion, reinforcing existing biases. This legacy of colonialism and Orientalism continues to shape Western perceptions of Islam and Muslims today, contributing to the rise of Islamophobia.</w:t>
          </w:r>
        </w:p>
        <w:p w14:paraId="7CECA172" w14:textId="77777777" w:rsidR="006156B9" w:rsidRDefault="006156B9" w:rsidP="006156B9">
          <w:pPr>
            <w:pStyle w:val="Subtitle"/>
          </w:pPr>
        </w:p>
        <w:p w14:paraId="1B421767" w14:textId="0D66983E" w:rsidR="006156B9" w:rsidRPr="00332867" w:rsidRDefault="006156B9" w:rsidP="00CC0CA1">
          <w:pPr>
            <w:pStyle w:val="Subtitle"/>
            <w:jc w:val="both"/>
          </w:pPr>
          <w:r>
            <w:t>FACTORS CONTRIBUTING TO THE RISING ISLAMOPHOBIA</w:t>
          </w:r>
        </w:p>
        <w:p w14:paraId="1F790040" w14:textId="16B16079" w:rsidR="00447AD5" w:rsidRDefault="00CC0CA1" w:rsidP="00CC0CA1">
          <w:pPr>
            <w:pStyle w:val="Heading1"/>
            <w:numPr>
              <w:ilvl w:val="0"/>
              <w:numId w:val="21"/>
            </w:numPr>
          </w:pPr>
          <w:r>
            <w:t>MEDIA INFLUENCE</w:t>
          </w:r>
        </w:p>
        <w:p w14:paraId="6712C280" w14:textId="445636C9" w:rsidR="00CC0CA1" w:rsidRDefault="00CC0CA1" w:rsidP="00CC0CA1">
          <w:pPr>
            <w:ind w:left="360"/>
          </w:pPr>
          <w:r w:rsidRPr="00CC0CA1">
            <w:t>Media plays a significant role in shaping public opinion, and unfortunately, it often perpetuates negative portrayals of Islam. Sensationalist reporting, coupled with a lack of nuance and understanding, has contributed to the spread of Islamophobic sentiments. Muslims are often portrayed as terrorists or threats to Western values, reinforcing stereotypes and breeding fear.</w:t>
          </w:r>
        </w:p>
        <w:p w14:paraId="6FF7C0CF" w14:textId="0AA1ACE8" w:rsidR="00CC0CA1" w:rsidRDefault="00CC0CA1" w:rsidP="00CC0CA1">
          <w:pPr>
            <w:pStyle w:val="Heading1"/>
            <w:numPr>
              <w:ilvl w:val="0"/>
              <w:numId w:val="21"/>
            </w:numPr>
          </w:pPr>
          <w:r>
            <w:t>POLITICAL CLIMATE</w:t>
          </w:r>
        </w:p>
        <w:p w14:paraId="11B8D73C" w14:textId="5B301703" w:rsidR="00CC0CA1" w:rsidRDefault="00CC0CA1" w:rsidP="00CC0CA1">
          <w:pPr>
            <w:ind w:left="360"/>
          </w:pPr>
          <w:r w:rsidRPr="00CC0CA1">
            <w:t>The rise of far-right political movements in some Western countries has further exacerbated Islamophobia. These movements exploit anti-Muslim sentiments, using Islam as a scapegoat for societal problems. Populist politicians often propagate discriminatory policies and rhetoric, targeting Muslim communities and fostering a climate of hostility.</w:t>
          </w:r>
        </w:p>
        <w:p w14:paraId="2EE6FAA5" w14:textId="6D4C2F04" w:rsidR="00CC0CA1" w:rsidRDefault="00CC0CA1" w:rsidP="00CC0CA1">
          <w:pPr>
            <w:pStyle w:val="Heading1"/>
            <w:numPr>
              <w:ilvl w:val="0"/>
              <w:numId w:val="21"/>
            </w:numPr>
          </w:pPr>
          <w:r>
            <w:lastRenderedPageBreak/>
            <w:t>LACK OF EDUCATION AND UNDERSTANDING</w:t>
          </w:r>
        </w:p>
        <w:p w14:paraId="10796703" w14:textId="499EA1E7" w:rsidR="00CC0CA1" w:rsidRDefault="00CC0CA1" w:rsidP="00CC0CA1">
          <w:pPr>
            <w:ind w:left="360"/>
          </w:pPr>
          <w:r w:rsidRPr="00CC0CA1">
            <w:t>A general lack of knowledge about Islam among the wider population contributes to the perpetuation of Islamophobia. Ignorance breeds fear, and misconceptions about Islam and its teachings fuel prejudice and discrimination. Education initiatives that promote interfaith dialogue, cultural exchange, and accurate representation of Islam can help counteract these prejudices.</w:t>
          </w:r>
        </w:p>
        <w:p w14:paraId="50D4ED8E" w14:textId="013A4301" w:rsidR="00975FB2" w:rsidRDefault="00975FB2" w:rsidP="00975FB2">
          <w:pPr>
            <w:pStyle w:val="Heading1"/>
            <w:numPr>
              <w:ilvl w:val="0"/>
              <w:numId w:val="21"/>
            </w:numPr>
          </w:pPr>
          <w:r w:rsidRPr="00975FB2">
            <w:t>Geopolitical Tensions and Terrorism</w:t>
          </w:r>
        </w:p>
        <w:p w14:paraId="4CEA894C" w14:textId="44F3FF58" w:rsidR="00975FB2" w:rsidRDefault="00975FB2" w:rsidP="00975FB2">
          <w:pPr>
            <w:ind w:left="360"/>
          </w:pPr>
          <w:r w:rsidRPr="00975FB2">
            <w:t>Geopolitical conflicts involving predominantly Muslim countries, coupled with acts of terrorism committed by extremist groups, have contributed to the rise of Islamophobia. Incidents like the September 11 attacks and subsequent terrorist acts have fueled negative perceptions of Islam and Muslims, leading to the association of Islam with violence and extremism in the minds of some individuals.</w:t>
          </w:r>
        </w:p>
        <w:p w14:paraId="5A2C0318" w14:textId="08F7183F" w:rsidR="00975FB2" w:rsidRDefault="00975FB2" w:rsidP="00975FB2">
          <w:pPr>
            <w:pStyle w:val="Heading1"/>
            <w:numPr>
              <w:ilvl w:val="0"/>
              <w:numId w:val="21"/>
            </w:numPr>
          </w:pPr>
          <w:r w:rsidRPr="00975FB2">
            <w:t>Online Platforms and Social Media</w:t>
          </w:r>
        </w:p>
        <w:p w14:paraId="1A8DE994" w14:textId="1F631A4C" w:rsidR="00975FB2" w:rsidRPr="00975FB2" w:rsidRDefault="00975FB2" w:rsidP="00975FB2">
          <w:pPr>
            <w:ind w:left="360"/>
          </w:pPr>
          <w:r w:rsidRPr="00975FB2">
            <w:t>The proliferation of social media platforms has provided a breeding ground for the spread of Islamophobic narratives. Online echo chambers and algorithmic bias can amplify hateful content, further entrenching existing biases and fostering an environment of hostility towards Muslims. The anonymity afforded by the internet also allows for the dissemination of Islamophobic propaganda and the targeting of individuals or communities.</w:t>
          </w:r>
        </w:p>
        <w:p w14:paraId="74CC1DE9" w14:textId="77777777" w:rsidR="00CC0CA1" w:rsidRDefault="00CC0CA1" w:rsidP="00CC0CA1">
          <w:pPr>
            <w:ind w:left="360"/>
          </w:pPr>
        </w:p>
        <w:p w14:paraId="21A0F622" w14:textId="77777777" w:rsidR="00CC0CA1" w:rsidRDefault="00CC0CA1" w:rsidP="00CC0CA1">
          <w:pPr>
            <w:ind w:left="360"/>
          </w:pPr>
        </w:p>
        <w:p w14:paraId="3998C9DB" w14:textId="1A65BCE0" w:rsidR="00447AD5" w:rsidRDefault="00CC0CA1" w:rsidP="009051CB">
          <w:pPr>
            <w:pStyle w:val="Subtitle"/>
          </w:pPr>
          <w:r>
            <w:t>IMPACT ON MUSLIM COMMUNITIES</w:t>
          </w:r>
        </w:p>
        <w:p w14:paraId="2E8607C5" w14:textId="1CE7B79D" w:rsidR="009051CB" w:rsidRDefault="009051CB" w:rsidP="009051CB">
          <w:pPr>
            <w:pStyle w:val="Heading1"/>
            <w:numPr>
              <w:ilvl w:val="0"/>
              <w:numId w:val="22"/>
            </w:numPr>
          </w:pPr>
          <w:r w:rsidRPr="009051CB">
            <w:t>Social Exclusion and Discrimination</w:t>
          </w:r>
        </w:p>
      </w:sdtContent>
    </w:sdt>
    <w:p w14:paraId="4F130424" w14:textId="007BB105" w:rsidR="009051CB" w:rsidRDefault="009051CB" w:rsidP="009051CB">
      <w:pPr>
        <w:ind w:left="360"/>
      </w:pPr>
      <w:r w:rsidRPr="009051CB">
        <w:t xml:space="preserve">Islamophobia has led to increased instances of social exclusion and discrimination against Muslims. Muslims face prejudice in various spheres of life, including employment, education, and housing. Hate crimes and acts of violence against Muslims have also witnessed an alarming rise, instilling </w:t>
      </w:r>
      <w:proofErr w:type="gramStart"/>
      <w:r w:rsidRPr="009051CB">
        <w:t>fear</w:t>
      </w:r>
      <w:proofErr w:type="gramEnd"/>
      <w:r w:rsidRPr="009051CB">
        <w:t xml:space="preserve"> and insecurity within Muslim communities.</w:t>
      </w:r>
    </w:p>
    <w:p w14:paraId="2F33F64B" w14:textId="703AD18D" w:rsidR="009051CB" w:rsidRDefault="009051CB" w:rsidP="009051CB">
      <w:pPr>
        <w:pStyle w:val="Heading1"/>
        <w:numPr>
          <w:ilvl w:val="0"/>
          <w:numId w:val="22"/>
        </w:numPr>
      </w:pPr>
      <w:r w:rsidRPr="009051CB">
        <w:t>Psychological Impact</w:t>
      </w:r>
    </w:p>
    <w:p w14:paraId="7F772DB1" w14:textId="37F6FEBB" w:rsidR="009051CB" w:rsidRDefault="009051CB" w:rsidP="009051CB">
      <w:pPr>
        <w:ind w:left="360"/>
      </w:pPr>
      <w:r w:rsidRPr="009051CB">
        <w:t>The constant exposure to Islamophobic rhetoric and incidents takes a toll on the mental health of Muslims. The fear of being targeted and the pressure to constantly prove their loyalty to their countries can lead to anxiety, depression, and other psychological disorders. Islamophobia also affects the self-esteem and identity of Muslims, who may struggle with feelings of alienation and marginalization.</w:t>
      </w:r>
    </w:p>
    <w:p w14:paraId="52ED9881" w14:textId="4CFADC4F" w:rsidR="009051CB" w:rsidRDefault="009051CB" w:rsidP="009051CB">
      <w:pPr>
        <w:pStyle w:val="Heading1"/>
        <w:numPr>
          <w:ilvl w:val="0"/>
          <w:numId w:val="22"/>
        </w:numPr>
      </w:pPr>
      <w:r w:rsidRPr="009051CB">
        <w:t>Erosion of Civil Liberties</w:t>
      </w:r>
    </w:p>
    <w:p w14:paraId="67542387" w14:textId="5978F2C6" w:rsidR="009051CB" w:rsidRDefault="009051CB" w:rsidP="009051CB">
      <w:pPr>
        <w:ind w:left="360"/>
      </w:pPr>
      <w:r w:rsidRPr="009051CB">
        <w:t xml:space="preserve">Anti-Muslim sentiment has resulted in the erosion of civil liberties for Muslims. Policies such as surveillance, profiling, and travel bans disproportionately target Muslims, compromising their right to privacy, freedom of movement, and </w:t>
      </w:r>
      <w:r w:rsidRPr="009051CB">
        <w:lastRenderedPageBreak/>
        <w:t>religious expression. These measures perpetuate a climate of suspicion and hinder the integration of Muslims into Western societies.</w:t>
      </w:r>
    </w:p>
    <w:p w14:paraId="3EF637BA" w14:textId="092B3144" w:rsidR="00975FB2" w:rsidRDefault="00975FB2" w:rsidP="00975FB2">
      <w:pPr>
        <w:pStyle w:val="Heading1"/>
        <w:numPr>
          <w:ilvl w:val="0"/>
          <w:numId w:val="25"/>
        </w:numPr>
      </w:pPr>
      <w:r w:rsidRPr="00975FB2">
        <w:t>Cultural and Religious Identity</w:t>
      </w:r>
    </w:p>
    <w:p w14:paraId="7C4A8F47" w14:textId="61F12316" w:rsidR="00975FB2" w:rsidRDefault="00975FB2" w:rsidP="00975FB2">
      <w:pPr>
        <w:ind w:left="360"/>
      </w:pPr>
      <w:r w:rsidRPr="00975FB2">
        <w:t>Islamophobia poses challenges to the cultural and religious identity of Muslims living in the West. Muslims often face pressure to assimilate and conform to dominant cultural norms, leading to a sense of alienation and the dilution of their unique cultural heritage. The fear of discrimination and stigmatization can also lead to self-censorship and the suppression of religious practices, impacting the ability of Muslims to freely express and celebrate their faith.</w:t>
      </w:r>
    </w:p>
    <w:p w14:paraId="63BBB1A0" w14:textId="1E48B483" w:rsidR="00975FB2" w:rsidRDefault="00975FB2" w:rsidP="00975FB2">
      <w:pPr>
        <w:pStyle w:val="Heading1"/>
        <w:numPr>
          <w:ilvl w:val="0"/>
          <w:numId w:val="25"/>
        </w:numPr>
      </w:pPr>
      <w:r w:rsidRPr="00975FB2">
        <w:t>Social Cohesion and Integration</w:t>
      </w:r>
    </w:p>
    <w:p w14:paraId="0314EAF6" w14:textId="2A7B2F56" w:rsidR="00975FB2" w:rsidRDefault="00975FB2" w:rsidP="00975FB2">
      <w:pPr>
        <w:ind w:left="360"/>
      </w:pPr>
      <w:r w:rsidRPr="00975FB2">
        <w:t>Islamophobia hinders social cohesion and integration within Western societies. The perception of Muslims as the "other" can create divisions and barriers between communities. This can limit opportunities for meaningful interactions, cross-cultural understanding, and cooperation. The marginalization and exclusion of Muslim communities impede their full participation in societal institutions, hindering the overall social progress of both Muslims and the broader society.</w:t>
      </w:r>
    </w:p>
    <w:p w14:paraId="1E30FD5D" w14:textId="101F9E9E" w:rsidR="00975FB2" w:rsidRDefault="00975FB2" w:rsidP="00975FB2">
      <w:pPr>
        <w:pStyle w:val="Heading1"/>
        <w:numPr>
          <w:ilvl w:val="0"/>
          <w:numId w:val="25"/>
        </w:numPr>
      </w:pPr>
      <w:r w:rsidRPr="00975FB2">
        <w:t>Economic Disparities</w:t>
      </w:r>
    </w:p>
    <w:p w14:paraId="435A2BCD" w14:textId="39EFD783" w:rsidR="00975FB2" w:rsidRPr="00975FB2" w:rsidRDefault="00975FB2" w:rsidP="00975FB2">
      <w:pPr>
        <w:ind w:left="360"/>
      </w:pPr>
      <w:r w:rsidRPr="00975FB2">
        <w:t>Islamophobia can contribute to economic disparities and hinder the socioeconomic advancement of Muslims. Discrimination in employment, including hiring and promotion bias, can limit career prospects and economic opportunities for Muslims. Economic exclusion and inequality perpetuate cycles of marginalization, hindering the ability of Muslim individuals and communities to thrive and contribute fully to the economic growth of their societies.</w:t>
      </w:r>
    </w:p>
    <w:p w14:paraId="59336787" w14:textId="77777777" w:rsidR="009051CB" w:rsidRDefault="009051CB" w:rsidP="009051CB">
      <w:pPr>
        <w:ind w:left="360"/>
      </w:pPr>
    </w:p>
    <w:p w14:paraId="2E9980AB" w14:textId="52A3ED16" w:rsidR="009051CB" w:rsidRDefault="009051CB" w:rsidP="009051CB">
      <w:pPr>
        <w:pStyle w:val="Subtitle"/>
      </w:pPr>
      <w:r>
        <w:t>COUNTERING ISLAMOPHOBIA</w:t>
      </w:r>
    </w:p>
    <w:p w14:paraId="1386686A" w14:textId="72C85DC6" w:rsidR="009051CB" w:rsidRDefault="009051CB" w:rsidP="009051CB">
      <w:r w:rsidRPr="009051CB">
        <w:t>Addressing Islamophobia requires a multi-faceted approach involving individuals, communities, governments, and civil society organizations. Some key strategies include:</w:t>
      </w:r>
    </w:p>
    <w:p w14:paraId="3AD89058" w14:textId="26D93AAB" w:rsidR="009051CB" w:rsidRDefault="009051CB" w:rsidP="009051CB">
      <w:pPr>
        <w:pStyle w:val="Heading1"/>
        <w:numPr>
          <w:ilvl w:val="0"/>
          <w:numId w:val="23"/>
        </w:numPr>
      </w:pPr>
      <w:r w:rsidRPr="009051CB">
        <w:t>Education and Awareness</w:t>
      </w:r>
    </w:p>
    <w:p w14:paraId="523D8829" w14:textId="5C7ED707" w:rsidR="009051CB" w:rsidRDefault="0024524A" w:rsidP="009051CB">
      <w:pPr>
        <w:ind w:left="360"/>
      </w:pPr>
      <w:r w:rsidRPr="0024524A">
        <w:t>Promoting education and interfaith dialogue to dispel misconceptions about Islam and foster mutual understanding. This includes incorporating accurate and balanced information about Islam in school curricula and media representation. Educational initiatives should emphasize the diversity within the Muslim community, highlighting contributions made by Muslims in various fields and promoting positive narratives.</w:t>
      </w:r>
    </w:p>
    <w:p w14:paraId="14D2F412" w14:textId="6E034734" w:rsidR="009051CB" w:rsidRDefault="0024524A" w:rsidP="009051CB">
      <w:pPr>
        <w:pStyle w:val="Heading1"/>
        <w:numPr>
          <w:ilvl w:val="0"/>
          <w:numId w:val="23"/>
        </w:numPr>
      </w:pPr>
      <w:r w:rsidRPr="0024524A">
        <w:t>Advocacy and Grassroots Movements</w:t>
      </w:r>
    </w:p>
    <w:p w14:paraId="4D1144A4" w14:textId="53DE0C10" w:rsidR="0024524A" w:rsidRDefault="0024524A" w:rsidP="0024524A">
      <w:pPr>
        <w:ind w:left="360"/>
      </w:pPr>
      <w:r w:rsidRPr="0024524A">
        <w:t>Encouraging the establishment of grassroots organizations that advocate for the rights of Muslims and actively challenge Islamophobic rhetoric and policies. These organizations can engage in community outreach programs, organize awareness campaigns, and provide support to victims of Islamophobia. They play a crucial role in amplifying Muslim voices, dispelling stereotypes, and fostering solidarity with other marginalized groups.</w:t>
      </w:r>
    </w:p>
    <w:p w14:paraId="6EC18CE6" w14:textId="58EC6F93" w:rsidR="0024524A" w:rsidRDefault="0024524A" w:rsidP="0024524A">
      <w:pPr>
        <w:pStyle w:val="Heading1"/>
        <w:numPr>
          <w:ilvl w:val="0"/>
          <w:numId w:val="23"/>
        </w:numPr>
      </w:pPr>
      <w:r w:rsidRPr="0024524A">
        <w:lastRenderedPageBreak/>
        <w:t>Political Engagement</w:t>
      </w:r>
    </w:p>
    <w:p w14:paraId="568CCB5F" w14:textId="54E5F75A" w:rsidR="0024524A" w:rsidRDefault="0024524A" w:rsidP="0024524A">
      <w:pPr>
        <w:ind w:left="360"/>
      </w:pPr>
      <w:r w:rsidRPr="0024524A">
        <w:t xml:space="preserve">Encouraging Muslim communities to actively participate in the political process, both as voters and candidates. By engaging in politics, Muslims can influence policy decisions and work towards the protection of their rights. Political representation ensures that the concerns and experiences of Muslims are </w:t>
      </w:r>
      <w:proofErr w:type="gramStart"/>
      <w:r w:rsidRPr="0024524A">
        <w:t>taken into account</w:t>
      </w:r>
      <w:proofErr w:type="gramEnd"/>
      <w:r w:rsidRPr="0024524A">
        <w:t>, challenging discriminatory practices and fostering inclusive policies.</w:t>
      </w:r>
    </w:p>
    <w:p w14:paraId="174370B8" w14:textId="1A4FB7C6" w:rsidR="0024524A" w:rsidRDefault="0024524A" w:rsidP="0024524A">
      <w:pPr>
        <w:pStyle w:val="Heading1"/>
        <w:numPr>
          <w:ilvl w:val="0"/>
          <w:numId w:val="23"/>
        </w:numPr>
      </w:pPr>
      <w:r w:rsidRPr="0024524A">
        <w:t>Interfaith Dialogue</w:t>
      </w:r>
    </w:p>
    <w:p w14:paraId="525D5625" w14:textId="04293107" w:rsidR="0024524A" w:rsidRDefault="0024524A" w:rsidP="0024524A">
      <w:pPr>
        <w:ind w:left="360"/>
      </w:pPr>
      <w:r w:rsidRPr="0024524A">
        <w:t>Encouraging dialogue and collaboration between Muslim communities and individuals of other faiths. Interfaith initiatives promote understanding, dispel stereotypes, and build bridges of empathy and cooperation. By fostering relationships based on mutual respect and shared values, interfaith dialogue can help counter Islamophobia and promote social cohesion.</w:t>
      </w:r>
    </w:p>
    <w:p w14:paraId="33C95BBC" w14:textId="5D970FE9" w:rsidR="0024524A" w:rsidRDefault="0024524A" w:rsidP="0024524A">
      <w:pPr>
        <w:pStyle w:val="Heading1"/>
        <w:numPr>
          <w:ilvl w:val="0"/>
          <w:numId w:val="23"/>
        </w:numPr>
      </w:pPr>
      <w:r w:rsidRPr="0024524A">
        <w:t>Media Responsibility</w:t>
      </w:r>
    </w:p>
    <w:p w14:paraId="4A3028D1" w14:textId="3FDB61A3" w:rsidR="0024524A" w:rsidRDefault="0024524A" w:rsidP="0024524A">
      <w:pPr>
        <w:ind w:left="360"/>
      </w:pPr>
      <w:r w:rsidRPr="0024524A">
        <w:t>Encouraging responsible and ethical journalism that avoids sensationalism and stereotypes. Media organizations should promote accurate and unbiased reporting on Islam and Muslims, providing a platform for diverse Muslim voices. Building relationships between journalists and Muslim communities can foster better understanding and ensure fair representation.</w:t>
      </w:r>
    </w:p>
    <w:p w14:paraId="771734BD" w14:textId="7FE5CA6B" w:rsidR="0024524A" w:rsidRDefault="0024524A" w:rsidP="0024524A">
      <w:pPr>
        <w:pStyle w:val="Heading1"/>
        <w:numPr>
          <w:ilvl w:val="0"/>
          <w:numId w:val="23"/>
        </w:numPr>
      </w:pPr>
      <w:r w:rsidRPr="0024524A">
        <w:t>Legal Protection</w:t>
      </w:r>
    </w:p>
    <w:p w14:paraId="0D6273ED" w14:textId="751EC93E" w:rsidR="0024524A" w:rsidRDefault="0024524A" w:rsidP="0024524A">
      <w:pPr>
        <w:ind w:left="360"/>
      </w:pPr>
      <w:r w:rsidRPr="0024524A">
        <w:t>Advocating for legal measures that protect the rights of Muslims and combat Islamophobia. Governments should enact and enforce legislation against hate crimes, discrimination, and harassment based on religion. This includes challenging policies that disproportionately target Muslims, such as surveillance programs or travel bans, and ensuring the fair and equal treatment of all individuals.</w:t>
      </w:r>
    </w:p>
    <w:p w14:paraId="630F51BB" w14:textId="6FD4FCE7" w:rsidR="0024524A" w:rsidRDefault="0024524A" w:rsidP="0024524A">
      <w:pPr>
        <w:pStyle w:val="Heading1"/>
        <w:numPr>
          <w:ilvl w:val="0"/>
          <w:numId w:val="23"/>
        </w:numPr>
      </w:pPr>
      <w:r w:rsidRPr="0024524A">
        <w:t>Empowering Muslim Youth</w:t>
      </w:r>
    </w:p>
    <w:p w14:paraId="1CCE6C45" w14:textId="0A4F7947" w:rsidR="0024524A" w:rsidRDefault="0024524A" w:rsidP="0024524A">
      <w:pPr>
        <w:ind w:left="360"/>
      </w:pPr>
      <w:r w:rsidRPr="0024524A">
        <w:t>Providing platforms and resources for Muslim youth to engage in leadership roles, social activism, and civic participation. Empowering young Muslims encourages their active involvement in shaping the narrative around Islam and challenging Islamophobic attitudes. Investing in educational opportunities, mentorship programs, and youth-led initiatives can help cultivate a new generation that is resilient, confident, and equipped to address Islamophobia.</w:t>
      </w:r>
    </w:p>
    <w:p w14:paraId="7630D97C" w14:textId="05C1B3C8" w:rsidR="0024524A" w:rsidRDefault="0024524A" w:rsidP="0024524A">
      <w:pPr>
        <w:pStyle w:val="Heading1"/>
      </w:pPr>
      <w:r>
        <w:t>conclusion</w:t>
      </w:r>
    </w:p>
    <w:p w14:paraId="6F0C68EF" w14:textId="56911BE1" w:rsidR="0024524A" w:rsidRDefault="00C25368" w:rsidP="0024524A">
      <w:r w:rsidRPr="00C25368">
        <w:t xml:space="preserve">The current socio-political climate has magnified the stigma and discrimination Muslims continue to face. Muslims are increasingly portrayed as the villain, however, the studies reviewed as part of this review have found Muslims to be a </w:t>
      </w:r>
      <w:r w:rsidRPr="00C25368">
        <w:t>marginalized</w:t>
      </w:r>
      <w:r w:rsidRPr="00C25368">
        <w:t xml:space="preserve"> group, often in need of support. The fields of counselling and psychology with their emphasis on human well-being have much to offer in this regard, particularly in terms of developing a holistic understanding of human </w:t>
      </w:r>
      <w:r w:rsidRPr="00C25368">
        <w:t>experience.</w:t>
      </w:r>
      <w:r>
        <w:t xml:space="preserve"> The</w:t>
      </w:r>
      <w:r w:rsidR="0024524A">
        <w:t xml:space="preserve"> rising Islamophobia in the West poses significant challenges for Muslims and undermines the principles of inclusivity and equality. Understanding the historical context, underlying factors, and impact on Muslim communities is crucial to effectively address this issue. By promoting education, interfaith dialogue, advocacy, and legal protection, we can work towards countering Islamophobia and fostering a more inclusive society. It is the collective responsibility of </w:t>
      </w:r>
      <w:r w:rsidR="0024524A">
        <w:lastRenderedPageBreak/>
        <w:t>individuals, communities, governments, and civil society organizations to combat Islamophobia and build a future that embraces diversity, respect, and social harmony.</w:t>
      </w:r>
      <w:r>
        <w:t>[2]</w:t>
      </w:r>
    </w:p>
    <w:p w14:paraId="63D53FD2" w14:textId="3D1DDC0F" w:rsidR="0024524A" w:rsidRDefault="0024524A" w:rsidP="00E21AB4">
      <w:pPr>
        <w:pStyle w:val="Heading1"/>
      </w:pPr>
      <w:r>
        <w:cr/>
      </w:r>
      <w:r w:rsidR="00E21AB4">
        <w:t>REFERENCES:</w:t>
      </w:r>
    </w:p>
    <w:p w14:paraId="577B6CD3" w14:textId="4647F1B5" w:rsidR="00E21AB4" w:rsidRDefault="00E21AB4" w:rsidP="00E21AB4">
      <w:pPr>
        <w:pStyle w:val="ListParagraph"/>
        <w:numPr>
          <w:ilvl w:val="0"/>
          <w:numId w:val="24"/>
        </w:numPr>
      </w:pPr>
      <w:r w:rsidRPr="00E21AB4">
        <w:t xml:space="preserve">M. Javaid, M. H. Khan, S. Kaur, and F. </w:t>
      </w:r>
      <w:proofErr w:type="spellStart"/>
      <w:r w:rsidRPr="00E21AB4">
        <w:t>Qazalbash</w:t>
      </w:r>
      <w:proofErr w:type="spellEnd"/>
      <w:r w:rsidRPr="00E21AB4">
        <w:t xml:space="preserve">, "Islamophobia in the West: A Critical Discourse Analysis of Imran Khan’s UNGA Speech," Religions, vol. 13, no. 4, p. 284, Mar. 2022. [Online]. Available: </w:t>
      </w:r>
      <w:hyperlink r:id="rId15" w:history="1">
        <w:r w:rsidRPr="00F65287">
          <w:rPr>
            <w:rStyle w:val="Hyperlink"/>
          </w:rPr>
          <w:t>https://doi.org/10.3390/rel13040284</w:t>
        </w:r>
      </w:hyperlink>
    </w:p>
    <w:p w14:paraId="2F9A80C5" w14:textId="55B65301" w:rsidR="00C25368" w:rsidRDefault="00C25368" w:rsidP="00E21AB4">
      <w:pPr>
        <w:pStyle w:val="ListParagraph"/>
        <w:numPr>
          <w:ilvl w:val="0"/>
          <w:numId w:val="24"/>
        </w:numPr>
      </w:pPr>
      <w:r w:rsidRPr="00C25368">
        <w:t>I. Rehman and T. Hanley, "Muslim minorities’ experiences of Islamophobia in the West: A systematic review," in Journal Title, vol. 29, no. 1,</w:t>
      </w:r>
      <w:r>
        <w:t xml:space="preserve"> </w:t>
      </w:r>
      <w:r w:rsidRPr="00C25368">
        <w:t>M</w:t>
      </w:r>
      <w:r>
        <w:t>ay</w:t>
      </w:r>
      <w:r w:rsidRPr="00C25368">
        <w:t xml:space="preserve"> </w:t>
      </w:r>
      <w:r>
        <w:t>2022</w:t>
      </w:r>
      <w:r w:rsidRPr="00C25368">
        <w:t xml:space="preserve">. </w:t>
      </w:r>
      <w:r>
        <w:t>Available</w:t>
      </w:r>
      <w:r w:rsidRPr="00C25368">
        <w:t>:</w:t>
      </w:r>
      <w:r>
        <w:t xml:space="preserve"> </w:t>
      </w:r>
      <w:hyperlink r:id="rId16" w:history="1">
        <w:r w:rsidRPr="00F65287">
          <w:rPr>
            <w:rStyle w:val="Hyperlink"/>
          </w:rPr>
          <w:t>https://doi.org/10.1177/1354067X221103996</w:t>
        </w:r>
      </w:hyperlink>
    </w:p>
    <w:p w14:paraId="640F688B" w14:textId="05ABEC72" w:rsidR="00C25368" w:rsidRDefault="00C25368" w:rsidP="00C25368">
      <w:pPr>
        <w:ind w:left="360"/>
      </w:pPr>
      <w:r w:rsidRPr="00C25368">
        <w:t xml:space="preserve"> </w:t>
      </w:r>
    </w:p>
    <w:p w14:paraId="6F226C3B" w14:textId="77777777" w:rsidR="00E21AB4" w:rsidRPr="00E21AB4" w:rsidRDefault="00E21AB4" w:rsidP="00C63A1D">
      <w:pPr>
        <w:pStyle w:val="ListParagraph"/>
      </w:pPr>
    </w:p>
    <w:sectPr w:rsidR="00E21AB4" w:rsidRPr="00E21AB4" w:rsidSect="005019BD">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12841" w14:textId="77777777" w:rsidR="00BA4C0F" w:rsidRDefault="00BA4C0F">
      <w:pPr>
        <w:spacing w:before="0" w:after="0" w:line="240" w:lineRule="auto"/>
      </w:pPr>
      <w:r>
        <w:separator/>
      </w:r>
    </w:p>
  </w:endnote>
  <w:endnote w:type="continuationSeparator" w:id="0">
    <w:p w14:paraId="751FD60D" w14:textId="77777777" w:rsidR="00BA4C0F" w:rsidRDefault="00BA4C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C31C7"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B99F9" w14:textId="77777777" w:rsidR="00BA4C0F" w:rsidRDefault="00BA4C0F">
      <w:pPr>
        <w:spacing w:before="0" w:after="0" w:line="240" w:lineRule="auto"/>
      </w:pPr>
      <w:r>
        <w:separator/>
      </w:r>
    </w:p>
  </w:footnote>
  <w:footnote w:type="continuationSeparator" w:id="0">
    <w:p w14:paraId="4ABA4C96" w14:textId="77777777" w:rsidR="00BA4C0F" w:rsidRDefault="00BA4C0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473706B"/>
    <w:multiLevelType w:val="hybridMultilevel"/>
    <w:tmpl w:val="032E447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517A88"/>
    <w:multiLevelType w:val="hybridMultilevel"/>
    <w:tmpl w:val="134E18EA"/>
    <w:lvl w:ilvl="0" w:tplc="B58C3C3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484F44C7"/>
    <w:multiLevelType w:val="hybridMultilevel"/>
    <w:tmpl w:val="207CB362"/>
    <w:lvl w:ilvl="0" w:tplc="1DF48682">
      <w:start w:val="4"/>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AAC3347"/>
    <w:multiLevelType w:val="hybridMultilevel"/>
    <w:tmpl w:val="B0289A2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7344514B"/>
    <w:multiLevelType w:val="hybridMultilevel"/>
    <w:tmpl w:val="05746D7E"/>
    <w:lvl w:ilvl="0" w:tplc="D7B25256">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2"/>
  </w:num>
  <w:num w:numId="8" w16cid:durableId="892496727">
    <w:abstractNumId w:val="11"/>
  </w:num>
  <w:num w:numId="9" w16cid:durableId="101609319">
    <w:abstractNumId w:val="15"/>
  </w:num>
  <w:num w:numId="10" w16cid:durableId="729157751">
    <w:abstractNumId w:val="14"/>
  </w:num>
  <w:num w:numId="11" w16cid:durableId="1091585182">
    <w:abstractNumId w:val="19"/>
  </w:num>
  <w:num w:numId="12" w16cid:durableId="983392410">
    <w:abstractNumId w:val="18"/>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1008292699">
    <w:abstractNumId w:val="10"/>
  </w:num>
  <w:num w:numId="22" w16cid:durableId="778992000">
    <w:abstractNumId w:val="20"/>
  </w:num>
  <w:num w:numId="23" w16cid:durableId="1536306454">
    <w:abstractNumId w:val="17"/>
  </w:num>
  <w:num w:numId="24" w16cid:durableId="1612277233">
    <w:abstractNumId w:val="13"/>
  </w:num>
  <w:num w:numId="25" w16cid:durableId="16846992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AD5"/>
    <w:rsid w:val="000748AA"/>
    <w:rsid w:val="00101A18"/>
    <w:rsid w:val="001171BC"/>
    <w:rsid w:val="001638F6"/>
    <w:rsid w:val="001A2000"/>
    <w:rsid w:val="001F2C81"/>
    <w:rsid w:val="00206B7B"/>
    <w:rsid w:val="0024524A"/>
    <w:rsid w:val="002C3095"/>
    <w:rsid w:val="003209D6"/>
    <w:rsid w:val="00332867"/>
    <w:rsid w:val="00334A73"/>
    <w:rsid w:val="003422FF"/>
    <w:rsid w:val="00346A63"/>
    <w:rsid w:val="003F5990"/>
    <w:rsid w:val="00401866"/>
    <w:rsid w:val="00447AD5"/>
    <w:rsid w:val="004815C6"/>
    <w:rsid w:val="004952C4"/>
    <w:rsid w:val="004F26D7"/>
    <w:rsid w:val="005019BD"/>
    <w:rsid w:val="005A1C5A"/>
    <w:rsid w:val="006156B9"/>
    <w:rsid w:val="00651DB3"/>
    <w:rsid w:val="00685117"/>
    <w:rsid w:val="00690EFD"/>
    <w:rsid w:val="006C7BF2"/>
    <w:rsid w:val="007021DE"/>
    <w:rsid w:val="00731CAE"/>
    <w:rsid w:val="00732607"/>
    <w:rsid w:val="0074501E"/>
    <w:rsid w:val="007B0D15"/>
    <w:rsid w:val="00800E57"/>
    <w:rsid w:val="00844483"/>
    <w:rsid w:val="00862A7D"/>
    <w:rsid w:val="00894573"/>
    <w:rsid w:val="009051CB"/>
    <w:rsid w:val="00934F1C"/>
    <w:rsid w:val="00975FB2"/>
    <w:rsid w:val="009A1E44"/>
    <w:rsid w:val="009D2231"/>
    <w:rsid w:val="00A122DB"/>
    <w:rsid w:val="00A16604"/>
    <w:rsid w:val="00AD165F"/>
    <w:rsid w:val="00B47B7A"/>
    <w:rsid w:val="00B646B8"/>
    <w:rsid w:val="00BA4C0F"/>
    <w:rsid w:val="00C25368"/>
    <w:rsid w:val="00C63A1D"/>
    <w:rsid w:val="00C80BD4"/>
    <w:rsid w:val="00CC0CA1"/>
    <w:rsid w:val="00CF3A42"/>
    <w:rsid w:val="00D5413C"/>
    <w:rsid w:val="00DC07A3"/>
    <w:rsid w:val="00E11B8A"/>
    <w:rsid w:val="00E21AB4"/>
    <w:rsid w:val="00E47672"/>
    <w:rsid w:val="00EB55F3"/>
    <w:rsid w:val="00F56615"/>
    <w:rsid w:val="00F677F9"/>
    <w:rsid w:val="00FD1504"/>
    <w:rsid w:val="00FE1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6A32E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styleId="ListParagraph">
    <w:name w:val="List Paragraph"/>
    <w:basedOn w:val="Normal"/>
    <w:uiPriority w:val="34"/>
    <w:semiHidden/>
    <w:qFormat/>
    <w:rsid w:val="009051CB"/>
    <w:pPr>
      <w:ind w:left="720"/>
      <w:contextualSpacing/>
    </w:pPr>
  </w:style>
  <w:style w:type="character" w:styleId="Hyperlink">
    <w:name w:val="Hyperlink"/>
    <w:basedOn w:val="DefaultParagraphFont"/>
    <w:uiPriority w:val="99"/>
    <w:unhideWhenUsed/>
    <w:rsid w:val="00E21AB4"/>
    <w:rPr>
      <w:color w:val="0563C1" w:themeColor="hyperlink"/>
      <w:u w:val="single"/>
    </w:rPr>
  </w:style>
  <w:style w:type="character" w:styleId="UnresolvedMention">
    <w:name w:val="Unresolved Mention"/>
    <w:basedOn w:val="DefaultParagraphFont"/>
    <w:uiPriority w:val="99"/>
    <w:semiHidden/>
    <w:unhideWhenUsed/>
    <w:rsid w:val="00E21A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i.org/10.1177/1354067X22110399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doi.org/10.3390/rel13040284"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yeda\AppData\Local\Microsoft\Office\16.0\DTS\en-PK%7b65A49054-A53A-499F-BB44-C67B4DB512AA%7d\%7b28BEF736-A976-497C-AD49-6015EF327612%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DF0ADCCD634252865BB1E08B996F9C"/>
        <w:category>
          <w:name w:val="General"/>
          <w:gallery w:val="placeholder"/>
        </w:category>
        <w:types>
          <w:type w:val="bbPlcHdr"/>
        </w:types>
        <w:behaviors>
          <w:behavior w:val="content"/>
        </w:behaviors>
        <w:guid w:val="{B58950FD-DDF1-4677-AC0B-63E4194BCBC9}"/>
      </w:docPartPr>
      <w:docPartBody>
        <w:p w:rsidR="00000000" w:rsidRDefault="00000000">
          <w:pPr>
            <w:pStyle w:val="0DDF0ADCCD634252865BB1E08B996F9C"/>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A89090BC7E9A431ABC82FAD423C0AB41"/>
        <w:category>
          <w:name w:val="General"/>
          <w:gallery w:val="placeholder"/>
        </w:category>
        <w:types>
          <w:type w:val="bbPlcHdr"/>
        </w:types>
        <w:behaviors>
          <w:behavior w:val="content"/>
        </w:behaviors>
        <w:guid w:val="{CEECD0E7-F367-4465-8EB7-A1117BF28CD3}"/>
      </w:docPartPr>
      <w:docPartBody>
        <w:p w:rsidR="00000000" w:rsidRDefault="00000000">
          <w:pPr>
            <w:pStyle w:val="A89090BC7E9A431ABC82FAD423C0AB41"/>
          </w:pPr>
          <w:r w:rsidRPr="00E47672">
            <w:t>Court Role and Structure</w:t>
          </w:r>
        </w:p>
      </w:docPartBody>
    </w:docPart>
    <w:docPart>
      <w:docPartPr>
        <w:name w:val="441ABFB386014922BFCE4B513C274F67"/>
        <w:category>
          <w:name w:val="General"/>
          <w:gallery w:val="placeholder"/>
        </w:category>
        <w:types>
          <w:type w:val="bbPlcHdr"/>
        </w:types>
        <w:behaviors>
          <w:behavior w:val="content"/>
        </w:behaviors>
        <w:guid w:val="{96161AD7-1C72-4C96-AE33-B7C9D70408A3}"/>
      </w:docPartPr>
      <w:docPartBody>
        <w:p w:rsidR="00000000" w:rsidRDefault="00000000">
          <w:pPr>
            <w:pStyle w:val="441ABFB386014922BFCE4B513C274F67"/>
          </w:pPr>
          <w:r w:rsidRPr="00E47672">
            <w:t>Henry Ross</w:t>
          </w:r>
        </w:p>
      </w:docPartBody>
    </w:docPart>
    <w:docPart>
      <w:docPartPr>
        <w:name w:val="407E8253BC8B40C0BCD0F9C23C047CAE"/>
        <w:category>
          <w:name w:val="General"/>
          <w:gallery w:val="placeholder"/>
        </w:category>
        <w:types>
          <w:type w:val="bbPlcHdr"/>
        </w:types>
        <w:behaviors>
          <w:behavior w:val="content"/>
        </w:behaviors>
        <w:guid w:val="{13C2AD6B-F54D-4690-9AE5-DA30CDFE1E53}"/>
      </w:docPartPr>
      <w:docPartBody>
        <w:p w:rsidR="00000000" w:rsidRDefault="00000000">
          <w:pPr>
            <w:pStyle w:val="407E8253BC8B40C0BCD0F9C23C047CAE"/>
          </w:pPr>
          <w:r w:rsidRPr="00E47672">
            <w:t>Federal Government</w:t>
          </w:r>
        </w:p>
      </w:docPartBody>
    </w:docPart>
    <w:docPart>
      <w:docPartPr>
        <w:name w:val="80D945A53514442A8E648378E3BE04BB"/>
        <w:category>
          <w:name w:val="General"/>
          <w:gallery w:val="placeholder"/>
        </w:category>
        <w:types>
          <w:type w:val="bbPlcHdr"/>
        </w:types>
        <w:behaviors>
          <w:behavior w:val="content"/>
        </w:behaviors>
        <w:guid w:val="{A812A8D6-CB5D-4080-A857-68E195395007}"/>
      </w:docPartPr>
      <w:docPartBody>
        <w:p w:rsidR="00000000" w:rsidRDefault="00000000">
          <w:pPr>
            <w:pStyle w:val="80D945A53514442A8E648378E3BE04BB"/>
          </w:pPr>
          <w:r w:rsidRPr="00E47672">
            <w:t>September 9,</w:t>
          </w:r>
          <w:r>
            <w:t xml:space="preserve"> </w:t>
          </w:r>
          <w:r w:rsidRPr="00E47672">
            <w:t>2023</w:t>
          </w:r>
        </w:p>
      </w:docPartBody>
    </w:docPart>
    <w:docPart>
      <w:docPartPr>
        <w:name w:val="D9501A3CA63C4564BC3E485933E27EC7"/>
        <w:category>
          <w:name w:val="General"/>
          <w:gallery w:val="placeholder"/>
        </w:category>
        <w:types>
          <w:type w:val="bbPlcHdr"/>
        </w:types>
        <w:behaviors>
          <w:behavior w:val="content"/>
        </w:behaviors>
        <w:guid w:val="{0614B8C9-1B2E-43DC-B8B1-D9D39477B42D}"/>
      </w:docPartPr>
      <w:docPartBody>
        <w:p w:rsidR="00000000" w:rsidRDefault="00BF26D1" w:rsidP="00BF26D1">
          <w:pPr>
            <w:pStyle w:val="D9501A3CA63C4564BC3E485933E27EC7"/>
          </w:pPr>
          <w:r w:rsidRPr="0074501E">
            <w:t>Appellate courts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1643845820">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D1"/>
    <w:rsid w:val="009B600D"/>
    <w:rsid w:val="00BF26D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val="en-US" w:eastAsia="ja-JP"/>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44546A" w:themeColor="text2"/>
      <w:spacing w:val="30"/>
      <w:kern w:val="28"/>
      <w:sz w:val="110"/>
      <w:szCs w:val="60"/>
      <w:lang w:val="en-US" w:eastAsia="ja-JP"/>
      <w14:ligatures w14:val="none"/>
    </w:rPr>
  </w:style>
  <w:style w:type="paragraph" w:customStyle="1" w:styleId="0DDF0ADCCD634252865BB1E08B996F9C">
    <w:name w:val="0DDF0ADCCD634252865BB1E08B996F9C"/>
  </w:style>
  <w:style w:type="paragraph" w:customStyle="1" w:styleId="A89090BC7E9A431ABC82FAD423C0AB41">
    <w:name w:val="A89090BC7E9A431ABC82FAD423C0AB41"/>
  </w:style>
  <w:style w:type="paragraph" w:customStyle="1" w:styleId="441ABFB386014922BFCE4B513C274F67">
    <w:name w:val="441ABFB386014922BFCE4B513C274F67"/>
  </w:style>
  <w:style w:type="paragraph" w:customStyle="1" w:styleId="407E8253BC8B40C0BCD0F9C23C047CAE">
    <w:name w:val="407E8253BC8B40C0BCD0F9C23C047CAE"/>
  </w:style>
  <w:style w:type="paragraph" w:customStyle="1" w:styleId="80D945A53514442A8E648378E3BE04BB">
    <w:name w:val="80D945A53514442A8E648378E3BE04BB"/>
  </w:style>
  <w:style w:type="paragraph" w:customStyle="1" w:styleId="C5A796856270496EA48C623FDEDE7C21">
    <w:name w:val="C5A796856270496EA48C623FDEDE7C21"/>
  </w:style>
  <w:style w:type="paragraph" w:customStyle="1" w:styleId="8AB39477284D4536AB560E538068421F">
    <w:name w:val="8AB39477284D4536AB560E538068421F"/>
  </w:style>
  <w:style w:type="paragraph" w:styleId="ListBullet">
    <w:name w:val="List Bullet"/>
    <w:basedOn w:val="Normal"/>
    <w:uiPriority w:val="7"/>
    <w:pPr>
      <w:numPr>
        <w:numId w:val="1"/>
      </w:numPr>
      <w:spacing w:before="120" w:after="200" w:line="264" w:lineRule="auto"/>
    </w:pPr>
    <w:rPr>
      <w:color w:val="767171" w:themeColor="background2" w:themeShade="80"/>
      <w:kern w:val="0"/>
      <w:lang w:val="en-US" w:eastAsia="ja-JP"/>
      <w14:ligatures w14:val="none"/>
    </w:rPr>
  </w:style>
  <w:style w:type="paragraph" w:customStyle="1" w:styleId="A3D573992FE6472D9C70D55E6913C25E">
    <w:name w:val="A3D573992FE6472D9C70D55E6913C25E"/>
  </w:style>
  <w:style w:type="paragraph" w:customStyle="1" w:styleId="C94E7947EC5E486A85EA5FADD2B92998">
    <w:name w:val="C94E7947EC5E486A85EA5FADD2B92998"/>
  </w:style>
  <w:style w:type="paragraph" w:customStyle="1" w:styleId="E4F53FCE0549420E8C3A3C9668E91390">
    <w:name w:val="E4F53FCE0549420E8C3A3C9668E91390"/>
  </w:style>
  <w:style w:type="paragraph" w:customStyle="1" w:styleId="1722DFE0D5FC4F1D8D95C2AC2CF13F2D">
    <w:name w:val="1722DFE0D5FC4F1D8D95C2AC2CF13F2D"/>
    <w:rsid w:val="00BF26D1"/>
  </w:style>
  <w:style w:type="paragraph" w:customStyle="1" w:styleId="D9501A3CA63C4564BC3E485933E27EC7">
    <w:name w:val="D9501A3CA63C4564BC3E485933E27EC7"/>
    <w:rsid w:val="00BF26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{28BEF736-A976-497C-AD49-6015EF327612}tf16392938_win32.dotx</Template>
  <TotalTime>0</TotalTime>
  <Pages>6</Pages>
  <Words>1764</Words>
  <Characters>10057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2023-05-29T20:21:00Z</dcterms:created>
  <dcterms:modified xsi:type="dcterms:W3CDTF">2023-05-30T06:22:00Z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